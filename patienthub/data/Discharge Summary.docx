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4B7D" w14:textId="1A288335" w:rsidR="0027451B" w:rsidRPr="00F37430" w:rsidRDefault="0027451B" w:rsidP="00834549">
      <w:pPr>
        <w:tabs>
          <w:tab w:val="left" w:pos="-4860"/>
          <w:tab w:val="left" w:leader="underscore" w:pos="-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 w:rsidRPr="00F37430">
        <w:rPr>
          <w:rFonts w:ascii="Arial" w:hAnsi="Arial" w:cs="Arial"/>
          <w:sz w:val="18"/>
          <w:szCs w:val="20"/>
        </w:rPr>
        <w:t>Name</w:t>
      </w:r>
      <w:r w:rsidR="00D12EDC">
        <w:rPr>
          <w:rFonts w:ascii="Arial" w:hAnsi="Arial" w:cs="Arial"/>
          <w:sz w:val="18"/>
          <w:szCs w:val="20"/>
        </w:rPr>
        <w:t>_______________________________________________________</w:t>
      </w:r>
      <w:r w:rsidR="00DC5F93">
        <w:rPr>
          <w:rFonts w:ascii="Arial" w:hAnsi="Arial" w:cs="Arial"/>
          <w:sz w:val="18"/>
          <w:szCs w:val="20"/>
        </w:rPr>
        <w:t>Age/</w:t>
      </w:r>
      <w:r w:rsidRPr="00F37430">
        <w:rPr>
          <w:rFonts w:ascii="Arial" w:hAnsi="Arial" w:cs="Arial"/>
          <w:sz w:val="18"/>
          <w:szCs w:val="20"/>
        </w:rPr>
        <w:t xml:space="preserve">Sex: </w:t>
      </w:r>
      <w:r w:rsidR="00D12EDC">
        <w:rPr>
          <w:rFonts w:ascii="Arial" w:hAnsi="Arial" w:cs="Arial"/>
          <w:sz w:val="18"/>
          <w:szCs w:val="20"/>
          <w:u w:val="single"/>
        </w:rPr>
        <w:t>____</w:t>
      </w:r>
      <w:r w:rsidR="004E7237" w:rsidRPr="00F37430">
        <w:rPr>
          <w:rFonts w:ascii="Arial" w:hAnsi="Arial" w:cs="Arial"/>
          <w:sz w:val="18"/>
          <w:szCs w:val="20"/>
          <w:u w:val="single"/>
        </w:rPr>
        <w:t xml:space="preserve">                  </w:t>
      </w:r>
      <w:r w:rsidR="00C60767" w:rsidRPr="00F37430">
        <w:rPr>
          <w:rFonts w:ascii="Arial" w:hAnsi="Arial" w:cs="Arial"/>
          <w:sz w:val="18"/>
          <w:szCs w:val="20"/>
        </w:rPr>
        <w:t xml:space="preserve"> </w:t>
      </w:r>
      <w:r w:rsidR="00C60767" w:rsidRPr="00F37430">
        <w:rPr>
          <w:rFonts w:ascii="Arial" w:hAnsi="Arial" w:cs="Arial"/>
          <w:sz w:val="18"/>
          <w:szCs w:val="20"/>
        </w:rPr>
        <w:tab/>
      </w:r>
      <w:r w:rsidRPr="00F37430">
        <w:rPr>
          <w:rFonts w:ascii="Arial" w:hAnsi="Arial" w:cs="Arial"/>
          <w:sz w:val="18"/>
          <w:szCs w:val="20"/>
        </w:rPr>
        <w:t>Case No.:</w:t>
      </w:r>
      <w:r w:rsidR="00D12EDC">
        <w:rPr>
          <w:rFonts w:ascii="Arial" w:hAnsi="Arial" w:cs="Arial"/>
          <w:sz w:val="18"/>
          <w:szCs w:val="20"/>
          <w:u w:val="single"/>
        </w:rPr>
        <w:t xml:space="preserve"> ________________</w:t>
      </w:r>
      <w:r w:rsidR="0024780A" w:rsidRPr="00F37430">
        <w:rPr>
          <w:rFonts w:ascii="Arial" w:hAnsi="Arial" w:cs="Arial"/>
          <w:sz w:val="18"/>
          <w:szCs w:val="20"/>
        </w:rPr>
        <w:tab/>
      </w:r>
      <w:r w:rsidR="001349FC" w:rsidRPr="00F37430">
        <w:rPr>
          <w:rFonts w:ascii="Arial" w:hAnsi="Arial" w:cs="Arial"/>
          <w:sz w:val="18"/>
          <w:szCs w:val="20"/>
          <w:u w:val="single"/>
        </w:rPr>
        <w:t xml:space="preserve">   </w:t>
      </w:r>
    </w:p>
    <w:p w14:paraId="7BB6D332" w14:textId="77777777" w:rsidR="0027451B" w:rsidRPr="00F37430" w:rsidRDefault="00047079">
      <w:pPr>
        <w:pStyle w:val="Heading3"/>
        <w:rPr>
          <w:sz w:val="18"/>
          <w:szCs w:val="20"/>
        </w:rPr>
      </w:pPr>
      <w:r w:rsidRPr="00F37430">
        <w:rPr>
          <w:sz w:val="18"/>
          <w:szCs w:val="20"/>
        </w:rPr>
        <w:t xml:space="preserve">              </w:t>
      </w:r>
      <w:r w:rsidR="0027451B" w:rsidRPr="00F37430">
        <w:rPr>
          <w:sz w:val="18"/>
          <w:szCs w:val="20"/>
        </w:rPr>
        <w:t xml:space="preserve"> </w:t>
      </w:r>
      <w:r w:rsidR="0027451B" w:rsidRPr="00F37430">
        <w:rPr>
          <w:szCs w:val="20"/>
        </w:rPr>
        <w:t xml:space="preserve">Last                         </w:t>
      </w:r>
      <w:r w:rsidRPr="00F37430">
        <w:rPr>
          <w:szCs w:val="20"/>
        </w:rPr>
        <w:t xml:space="preserve">  </w:t>
      </w:r>
      <w:r w:rsidR="005F7623" w:rsidRPr="00F37430">
        <w:rPr>
          <w:szCs w:val="20"/>
        </w:rPr>
        <w:t xml:space="preserve">        </w:t>
      </w:r>
      <w:r w:rsidR="0027451B" w:rsidRPr="00F37430">
        <w:rPr>
          <w:szCs w:val="20"/>
        </w:rPr>
        <w:t xml:space="preserve"> First</w:t>
      </w:r>
      <w:r w:rsidRPr="00F37430">
        <w:rPr>
          <w:szCs w:val="20"/>
        </w:rPr>
        <w:t xml:space="preserve">                     </w:t>
      </w:r>
      <w:r w:rsidR="0027451B" w:rsidRPr="00F37430">
        <w:rPr>
          <w:szCs w:val="20"/>
        </w:rPr>
        <w:t>Middle</w:t>
      </w:r>
    </w:p>
    <w:p w14:paraId="2FD12EBC" w14:textId="0D41BA70" w:rsidR="0027451B" w:rsidRPr="00F37430" w:rsidRDefault="005B4E34" w:rsidP="00F918E3">
      <w:pPr>
        <w:tabs>
          <w:tab w:val="left" w:pos="189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 w:rsidRPr="00F37430">
        <w:rPr>
          <w:rFonts w:ascii="Arial" w:hAnsi="Arial" w:cs="Arial"/>
          <w:sz w:val="18"/>
          <w:szCs w:val="20"/>
        </w:rPr>
        <w:t>Discharge Diagnosis</w:t>
      </w:r>
      <w:r w:rsidR="00F918E3" w:rsidRPr="00F37430">
        <w:rPr>
          <w:rFonts w:ascii="Arial" w:hAnsi="Arial" w:cs="Arial"/>
          <w:sz w:val="18"/>
          <w:szCs w:val="20"/>
        </w:rPr>
        <w:t>:</w:t>
      </w:r>
      <w:r w:rsidR="00370404" w:rsidRPr="00F37430">
        <w:rPr>
          <w:rFonts w:ascii="Arial" w:hAnsi="Arial" w:cs="Arial"/>
          <w:sz w:val="18"/>
          <w:szCs w:val="20"/>
        </w:rPr>
        <w:t xml:space="preserve"> </w:t>
      </w:r>
      <w:r w:rsidR="00636C77">
        <w:rPr>
          <w:rFonts w:ascii="Arial" w:hAnsi="Arial" w:cs="Arial"/>
          <w:sz w:val="18"/>
          <w:szCs w:val="20"/>
          <w:u w:val="single"/>
        </w:rPr>
        <w:t>_</w:t>
      </w:r>
      <w:r w:rsidR="00B075EA" w:rsidRPr="00F37430">
        <w:rPr>
          <w:rFonts w:ascii="Arial" w:hAnsi="Arial" w:cs="Arial"/>
          <w:sz w:val="18"/>
          <w:szCs w:val="20"/>
          <w:u w:val="single"/>
        </w:rPr>
        <w:t xml:space="preserve"> </w:t>
      </w:r>
      <w:r w:rsidR="00B075EA" w:rsidRPr="00F37430">
        <w:rPr>
          <w:rFonts w:ascii="Arial" w:hAnsi="Arial" w:cs="Arial"/>
          <w:sz w:val="18"/>
          <w:szCs w:val="20"/>
          <w:u w:val="single"/>
        </w:rPr>
        <w:tab/>
      </w:r>
      <w:r w:rsidR="00636C77">
        <w:rPr>
          <w:rFonts w:ascii="Arial" w:hAnsi="Arial" w:cs="Arial"/>
          <w:sz w:val="18"/>
          <w:szCs w:val="20"/>
        </w:rPr>
        <w:t>________________________</w:t>
      </w:r>
    </w:p>
    <w:p w14:paraId="7C3ABDAE" w14:textId="77777777" w:rsidR="00D72EC7" w:rsidRPr="003334F7" w:rsidRDefault="00D72EC7" w:rsidP="00F37430">
      <w:pPr>
        <w:tabs>
          <w:tab w:val="left" w:pos="1800"/>
          <w:tab w:val="left" w:pos="8280"/>
          <w:tab w:val="left" w:leader="underscore" w:pos="10800"/>
        </w:tabs>
        <w:rPr>
          <w:rFonts w:ascii="Arial" w:hAnsi="Arial" w:cs="Arial"/>
          <w:sz w:val="10"/>
          <w:szCs w:val="10"/>
        </w:rPr>
      </w:pPr>
    </w:p>
    <w:p w14:paraId="06FAA8A9" w14:textId="0957DBDB" w:rsidR="00B075EA" w:rsidRDefault="00E50A39" w:rsidP="00F37430">
      <w:pPr>
        <w:tabs>
          <w:tab w:val="left" w:pos="180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  <w:u w:val="single"/>
        </w:rPr>
      </w:pPr>
      <w:r w:rsidRPr="00F37430">
        <w:rPr>
          <w:rFonts w:ascii="Arial" w:hAnsi="Arial" w:cs="Arial"/>
          <w:sz w:val="18"/>
          <w:szCs w:val="20"/>
        </w:rPr>
        <w:tab/>
      </w:r>
      <w:r w:rsidR="00636C77">
        <w:rPr>
          <w:rFonts w:ascii="Arial" w:hAnsi="Arial" w:cs="Arial"/>
          <w:sz w:val="18"/>
          <w:szCs w:val="20"/>
          <w:u w:val="single"/>
        </w:rPr>
        <w:t>_</w:t>
      </w:r>
      <w:r w:rsidR="001349FC" w:rsidRPr="00F37430">
        <w:rPr>
          <w:rFonts w:ascii="Arial" w:hAnsi="Arial" w:cs="Arial"/>
          <w:sz w:val="18"/>
          <w:szCs w:val="20"/>
          <w:u w:val="single"/>
        </w:rPr>
        <w:tab/>
      </w:r>
      <w:r w:rsidR="00636C77">
        <w:rPr>
          <w:rFonts w:ascii="Arial" w:hAnsi="Arial" w:cs="Arial"/>
          <w:sz w:val="18"/>
          <w:szCs w:val="20"/>
          <w:u w:val="single"/>
        </w:rPr>
        <w:t>________________________</w:t>
      </w:r>
    </w:p>
    <w:p w14:paraId="748BB37E" w14:textId="77777777" w:rsidR="00D72EC7" w:rsidRPr="003334F7" w:rsidRDefault="00D72EC7" w:rsidP="00F37430">
      <w:pPr>
        <w:tabs>
          <w:tab w:val="left" w:pos="1800"/>
          <w:tab w:val="left" w:pos="8280"/>
          <w:tab w:val="left" w:leader="underscore" w:pos="10800"/>
        </w:tabs>
        <w:rPr>
          <w:rFonts w:ascii="Arial" w:hAnsi="Arial" w:cs="Arial"/>
          <w:sz w:val="10"/>
          <w:szCs w:val="10"/>
        </w:rPr>
      </w:pPr>
    </w:p>
    <w:p w14:paraId="6F900B58" w14:textId="523ACA39" w:rsidR="00636C77" w:rsidRPr="00636C77" w:rsidRDefault="00636C77" w:rsidP="00F37430">
      <w:pPr>
        <w:tabs>
          <w:tab w:val="left" w:pos="180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ab/>
        <w:t>_________________________________________________________________________________________</w:t>
      </w:r>
    </w:p>
    <w:p w14:paraId="2E71EF92" w14:textId="77777777" w:rsidR="00D72EC7" w:rsidRDefault="00D72EC7" w:rsidP="00F37430">
      <w:pP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</w:p>
    <w:p w14:paraId="70C48800" w14:textId="76854E85" w:rsidR="00172E7F" w:rsidRDefault="00E5701D" w:rsidP="00F37430">
      <w:pP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688D" wp14:editId="244A5482">
                <wp:simplePos x="0" y="0"/>
                <wp:positionH relativeFrom="column">
                  <wp:posOffset>4343400</wp:posOffset>
                </wp:positionH>
                <wp:positionV relativeFrom="paragraph">
                  <wp:posOffset>28575</wp:posOffset>
                </wp:positionV>
                <wp:extent cx="2438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19333" w14:textId="145D4CEC" w:rsidR="00334487" w:rsidRPr="00E5701D" w:rsidRDefault="0033448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Chief Complaint / Reason for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0688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2pt;margin-top:2.25pt;width:192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" filled="f" strokecolor="black [3213]">
                <v:textbox>
                  <w:txbxContent>
                    <w:p w14:paraId="0D719333" w14:textId="145D4CEC" w:rsidR="00334487" w:rsidRPr="00E5701D" w:rsidRDefault="0033448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701D">
                        <w:rPr>
                          <w:rFonts w:ascii="Arial" w:hAnsi="Arial" w:cs="Arial"/>
                          <w:sz w:val="16"/>
                          <w:szCs w:val="16"/>
                        </w:rPr>
                        <w:t>Chief Complaint / Reason for Admission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2E7F">
        <w:rPr>
          <w:rFonts w:ascii="Arial" w:hAnsi="Arial" w:cs="Arial"/>
          <w:sz w:val="18"/>
          <w:szCs w:val="20"/>
        </w:rPr>
        <w:t xml:space="preserve">Date Admitted      </w:t>
      </w:r>
      <w:proofErr w:type="gramStart"/>
      <w:r w:rsidR="00172E7F">
        <w:rPr>
          <w:rFonts w:ascii="Arial" w:hAnsi="Arial" w:cs="Arial"/>
          <w:sz w:val="18"/>
          <w:szCs w:val="20"/>
        </w:rPr>
        <w:t xml:space="preserve">  </w:t>
      </w:r>
      <w:r w:rsidR="00F918E3" w:rsidRPr="00F37430">
        <w:rPr>
          <w:rFonts w:ascii="Arial" w:hAnsi="Arial" w:cs="Arial"/>
          <w:sz w:val="18"/>
          <w:szCs w:val="20"/>
        </w:rPr>
        <w:t>:</w:t>
      </w:r>
      <w:proofErr w:type="gramEnd"/>
      <w:r w:rsidR="00015413" w:rsidRPr="00F37430">
        <w:rPr>
          <w:rFonts w:ascii="Arial" w:hAnsi="Arial" w:cs="Arial"/>
          <w:sz w:val="18"/>
          <w:szCs w:val="20"/>
        </w:rPr>
        <w:t xml:space="preserve"> </w:t>
      </w:r>
      <w:r w:rsidR="00172E7F">
        <w:rPr>
          <w:rFonts w:ascii="Arial" w:hAnsi="Arial" w:cs="Arial"/>
          <w:sz w:val="18"/>
          <w:szCs w:val="20"/>
          <w:u w:val="single"/>
        </w:rPr>
        <w:t xml:space="preserve">_______________ </w:t>
      </w:r>
      <w:r w:rsidR="00172E7F">
        <w:rPr>
          <w:rFonts w:ascii="Arial" w:hAnsi="Arial" w:cs="Arial"/>
          <w:sz w:val="18"/>
          <w:szCs w:val="20"/>
        </w:rPr>
        <w:t xml:space="preserve">  Time Admitted</w:t>
      </w:r>
      <w:r w:rsidR="00C61E7E">
        <w:rPr>
          <w:rFonts w:ascii="Arial" w:hAnsi="Arial" w:cs="Arial"/>
          <w:sz w:val="18"/>
          <w:szCs w:val="20"/>
        </w:rPr>
        <w:t>:</w:t>
      </w:r>
      <w:r w:rsidR="00172E7F">
        <w:rPr>
          <w:rFonts w:ascii="Arial" w:hAnsi="Arial" w:cs="Arial"/>
          <w:sz w:val="18"/>
          <w:szCs w:val="20"/>
        </w:rPr>
        <w:t xml:space="preserve"> </w:t>
      </w:r>
      <w:r w:rsidR="00A5558D">
        <w:rPr>
          <w:rFonts w:ascii="Arial" w:hAnsi="Arial" w:cs="Arial"/>
          <w:sz w:val="18"/>
          <w:szCs w:val="20"/>
        </w:rPr>
        <w:t xml:space="preserve">  </w:t>
      </w:r>
      <w:r w:rsidR="00172E7F">
        <w:rPr>
          <w:rFonts w:ascii="Arial" w:hAnsi="Arial" w:cs="Arial"/>
          <w:sz w:val="18"/>
          <w:szCs w:val="20"/>
        </w:rPr>
        <w:t xml:space="preserve">______AM  _______PM </w:t>
      </w:r>
    </w:p>
    <w:p w14:paraId="50BD9F62" w14:textId="732247AA" w:rsidR="00A5558D" w:rsidRDefault="00A5558D" w:rsidP="00F37430">
      <w:pP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ab/>
        <w:t xml:space="preserve">        mm/dd/</w:t>
      </w:r>
      <w:proofErr w:type="spellStart"/>
      <w:r>
        <w:rPr>
          <w:rFonts w:ascii="Arial" w:hAnsi="Arial" w:cs="Arial"/>
          <w:sz w:val="18"/>
          <w:szCs w:val="20"/>
        </w:rPr>
        <w:t>yy</w:t>
      </w:r>
      <w:proofErr w:type="spellEnd"/>
      <w:r>
        <w:rPr>
          <w:rFonts w:ascii="Arial" w:hAnsi="Arial" w:cs="Arial"/>
          <w:sz w:val="18"/>
          <w:szCs w:val="20"/>
        </w:rPr>
        <w:t xml:space="preserve">                                      </w:t>
      </w:r>
      <w:proofErr w:type="spellStart"/>
      <w:r>
        <w:rPr>
          <w:rFonts w:ascii="Arial" w:hAnsi="Arial" w:cs="Arial"/>
          <w:sz w:val="18"/>
          <w:szCs w:val="20"/>
        </w:rPr>
        <w:t>hh</w:t>
      </w:r>
      <w:proofErr w:type="spellEnd"/>
      <w:r>
        <w:rPr>
          <w:rFonts w:ascii="Arial" w:hAnsi="Arial" w:cs="Arial"/>
          <w:sz w:val="18"/>
          <w:szCs w:val="20"/>
        </w:rPr>
        <w:t xml:space="preserve">-mm         </w:t>
      </w:r>
      <w:proofErr w:type="spellStart"/>
      <w:r>
        <w:rPr>
          <w:rFonts w:ascii="Arial" w:hAnsi="Arial" w:cs="Arial"/>
          <w:sz w:val="18"/>
          <w:szCs w:val="20"/>
        </w:rPr>
        <w:t>hh</w:t>
      </w:r>
      <w:proofErr w:type="spellEnd"/>
      <w:r>
        <w:rPr>
          <w:rFonts w:ascii="Arial" w:hAnsi="Arial" w:cs="Arial"/>
          <w:sz w:val="18"/>
          <w:szCs w:val="20"/>
        </w:rPr>
        <w:t>-mm</w:t>
      </w:r>
    </w:p>
    <w:p w14:paraId="7764C5FB" w14:textId="608131C6" w:rsidR="00172E7F" w:rsidRDefault="00172E7F" w:rsidP="00F37430">
      <w:pP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Date Discharged  </w:t>
      </w:r>
      <w:proofErr w:type="gramStart"/>
      <w:r>
        <w:rPr>
          <w:rFonts w:ascii="Arial" w:hAnsi="Arial" w:cs="Arial"/>
          <w:sz w:val="18"/>
          <w:szCs w:val="20"/>
        </w:rPr>
        <w:t xml:space="preserve">  :</w:t>
      </w:r>
      <w:proofErr w:type="gramEnd"/>
      <w:r>
        <w:rPr>
          <w:rFonts w:ascii="Arial" w:hAnsi="Arial" w:cs="Arial"/>
          <w:sz w:val="18"/>
          <w:szCs w:val="20"/>
        </w:rPr>
        <w:t xml:space="preserve"> _______________</w:t>
      </w:r>
      <w:r w:rsidR="00C61E7E">
        <w:rPr>
          <w:rFonts w:ascii="Arial" w:hAnsi="Arial" w:cs="Arial"/>
          <w:sz w:val="18"/>
          <w:szCs w:val="20"/>
        </w:rPr>
        <w:t xml:space="preserve">   Time Discharge</w:t>
      </w:r>
      <w:r w:rsidR="00A5558D">
        <w:rPr>
          <w:rFonts w:ascii="Arial" w:hAnsi="Arial" w:cs="Arial"/>
          <w:sz w:val="18"/>
          <w:szCs w:val="20"/>
        </w:rPr>
        <w:t>d: _____AM  _______</w:t>
      </w:r>
      <w:r w:rsidR="00C61E7E">
        <w:rPr>
          <w:rFonts w:ascii="Arial" w:hAnsi="Arial" w:cs="Arial"/>
          <w:sz w:val="18"/>
          <w:szCs w:val="20"/>
        </w:rPr>
        <w:t>PM</w:t>
      </w:r>
    </w:p>
    <w:p w14:paraId="4B1D7D90" w14:textId="730734A7" w:rsidR="00E5701D" w:rsidRDefault="00A5558D" w:rsidP="00F37430">
      <w:pP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ab/>
        <w:t xml:space="preserve">        mm/dd/</w:t>
      </w:r>
      <w:proofErr w:type="spellStart"/>
      <w:r>
        <w:rPr>
          <w:rFonts w:ascii="Arial" w:hAnsi="Arial" w:cs="Arial"/>
          <w:sz w:val="18"/>
          <w:szCs w:val="20"/>
        </w:rPr>
        <w:t>yy</w:t>
      </w:r>
      <w:proofErr w:type="spellEnd"/>
      <w:r>
        <w:rPr>
          <w:rFonts w:ascii="Arial" w:hAnsi="Arial" w:cs="Arial"/>
          <w:sz w:val="18"/>
          <w:szCs w:val="20"/>
        </w:rPr>
        <w:t xml:space="preserve">                                       </w:t>
      </w:r>
      <w:proofErr w:type="spellStart"/>
      <w:r>
        <w:rPr>
          <w:rFonts w:ascii="Arial" w:hAnsi="Arial" w:cs="Arial"/>
          <w:sz w:val="18"/>
          <w:szCs w:val="20"/>
        </w:rPr>
        <w:t>hh</w:t>
      </w:r>
      <w:proofErr w:type="spellEnd"/>
      <w:r>
        <w:rPr>
          <w:rFonts w:ascii="Arial" w:hAnsi="Arial" w:cs="Arial"/>
          <w:sz w:val="18"/>
          <w:szCs w:val="20"/>
        </w:rPr>
        <w:t xml:space="preserve">-mm     </w:t>
      </w:r>
      <w:r w:rsidR="005E0272">
        <w:rPr>
          <w:rFonts w:ascii="Arial" w:hAnsi="Arial" w:cs="Arial"/>
          <w:sz w:val="18"/>
          <w:szCs w:val="20"/>
        </w:rPr>
        <w:t xml:space="preserve">  </w:t>
      </w:r>
      <w:proofErr w:type="spellStart"/>
      <w:r>
        <w:rPr>
          <w:rFonts w:ascii="Arial" w:hAnsi="Arial" w:cs="Arial"/>
          <w:sz w:val="18"/>
          <w:szCs w:val="20"/>
        </w:rPr>
        <w:t>hh</w:t>
      </w:r>
      <w:proofErr w:type="spellEnd"/>
      <w:r>
        <w:rPr>
          <w:rFonts w:ascii="Arial" w:hAnsi="Arial" w:cs="Arial"/>
          <w:sz w:val="18"/>
          <w:szCs w:val="20"/>
        </w:rPr>
        <w:t>-mm</w:t>
      </w:r>
    </w:p>
    <w:p w14:paraId="4566EB88" w14:textId="33801E84" w:rsidR="00E5701D" w:rsidRPr="00C61E7E" w:rsidRDefault="00E5701D" w:rsidP="00F37430">
      <w:pP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Attending Physician: _________________________________________________</w:t>
      </w:r>
    </w:p>
    <w:p w14:paraId="1F56728A" w14:textId="77777777" w:rsidR="00172E7F" w:rsidRDefault="00172E7F" w:rsidP="00F37430">
      <w:pP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18"/>
          <w:szCs w:val="20"/>
        </w:rPr>
      </w:pPr>
    </w:p>
    <w:p w14:paraId="5274CBE8" w14:textId="77777777" w:rsidR="00172E7F" w:rsidRPr="004D3B44" w:rsidRDefault="00172E7F" w:rsidP="00F37430">
      <w:pPr>
        <w:pBdr>
          <w:bottom w:val="single" w:sz="12" w:space="1" w:color="auto"/>
        </w:pBd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8"/>
          <w:szCs w:val="8"/>
        </w:rPr>
      </w:pPr>
    </w:p>
    <w:p w14:paraId="688A4CE5" w14:textId="77777777" w:rsidR="00E5701D" w:rsidRPr="00E5701D" w:rsidRDefault="00E5701D" w:rsidP="00F37430">
      <w:pPr>
        <w:pBdr>
          <w:bottom w:val="single" w:sz="12" w:space="1" w:color="auto"/>
        </w:pBdr>
        <w:tabs>
          <w:tab w:val="left" w:leader="underscore" w:pos="-4680"/>
          <w:tab w:val="left" w:pos="1620"/>
          <w:tab w:val="left" w:leader="underscore" w:pos="4680"/>
          <w:tab w:val="left" w:pos="8280"/>
          <w:tab w:val="left" w:leader="underscore" w:pos="10800"/>
        </w:tabs>
        <w:rPr>
          <w:rFonts w:ascii="Arial" w:hAnsi="Arial" w:cs="Arial"/>
          <w:sz w:val="2"/>
          <w:szCs w:val="2"/>
        </w:rPr>
      </w:pPr>
    </w:p>
    <w:p w14:paraId="474A3B00" w14:textId="77777777" w:rsidR="00CE63A4" w:rsidRPr="00F347EC" w:rsidRDefault="00CE63A4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2"/>
          <w:szCs w:val="2"/>
        </w:rPr>
      </w:pPr>
    </w:p>
    <w:p w14:paraId="23B14899" w14:textId="366AAECC" w:rsidR="00190D28" w:rsidRDefault="00F347EC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Brief History of Present Illness: </w:t>
      </w:r>
    </w:p>
    <w:p w14:paraId="633AD6EB" w14:textId="77777777" w:rsidR="00190D28" w:rsidRDefault="00190D28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20"/>
          <w:szCs w:val="18"/>
        </w:rPr>
      </w:pPr>
    </w:p>
    <w:p w14:paraId="6353DE32" w14:textId="77777777" w:rsidR="00190D28" w:rsidRDefault="00190D28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20"/>
          <w:szCs w:val="18"/>
        </w:rPr>
      </w:pPr>
    </w:p>
    <w:p w14:paraId="2380026D" w14:textId="77777777" w:rsidR="00190D28" w:rsidRDefault="00190D28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20"/>
          <w:szCs w:val="18"/>
        </w:rPr>
      </w:pPr>
    </w:p>
    <w:p w14:paraId="00E9D669" w14:textId="77777777" w:rsidR="00190D28" w:rsidRDefault="00190D28">
      <w:pPr>
        <w:pBdr>
          <w:bottom w:val="single" w:sz="12" w:space="1" w:color="auto"/>
        </w:pBdr>
        <w:tabs>
          <w:tab w:val="left" w:leader="underscore" w:pos="7560"/>
          <w:tab w:val="left" w:pos="7920"/>
        </w:tabs>
        <w:rPr>
          <w:rFonts w:ascii="Arial" w:hAnsi="Arial" w:cs="Arial"/>
          <w:b/>
          <w:sz w:val="20"/>
          <w:szCs w:val="18"/>
        </w:rPr>
      </w:pPr>
    </w:p>
    <w:p w14:paraId="720CDE15" w14:textId="77777777" w:rsidR="004C0DA4" w:rsidRPr="00C7436C" w:rsidRDefault="004C0DA4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10"/>
          <w:szCs w:val="10"/>
        </w:rPr>
      </w:pPr>
    </w:p>
    <w:p w14:paraId="2F877596" w14:textId="704A42D9" w:rsidR="00637576" w:rsidRPr="009F1ECF" w:rsidRDefault="004C0DA4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Physical Examination on Discharge:</w:t>
      </w:r>
    </w:p>
    <w:p w14:paraId="4AF45D33" w14:textId="77777777" w:rsidR="00FD7908" w:rsidRPr="00FD7908" w:rsidRDefault="00FD7908">
      <w:pPr>
        <w:tabs>
          <w:tab w:val="left" w:leader="underscore" w:pos="7560"/>
          <w:tab w:val="left" w:pos="7920"/>
        </w:tabs>
        <w:rPr>
          <w:rFonts w:ascii="Arial" w:hAnsi="Arial" w:cs="Arial"/>
          <w:b/>
          <w:sz w:val="18"/>
          <w:szCs w:val="18"/>
        </w:rPr>
        <w:sectPr w:rsidR="00FD7908" w:rsidRPr="00FD7908" w:rsidSect="00FE5891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D78340" w14:textId="20EF256B" w:rsidR="00532F92" w:rsidRDefault="00D1798A" w:rsidP="00D1798A">
      <w:pPr>
        <w:tabs>
          <w:tab w:val="left" w:leader="underscore" w:pos="7560"/>
          <w:tab w:val="left" w:pos="7920"/>
        </w:tabs>
        <w:rPr>
          <w:rFonts w:ascii="Arial" w:hAnsi="Arial" w:cs="Arial"/>
          <w:sz w:val="16"/>
          <w:szCs w:val="16"/>
        </w:rPr>
      </w:pPr>
      <w:r w:rsidRPr="00D1798A">
        <w:rPr>
          <w:rFonts w:ascii="Arial" w:hAnsi="Arial" w:cs="Arial"/>
          <w:sz w:val="16"/>
          <w:szCs w:val="16"/>
        </w:rPr>
        <w:t>Ge</w:t>
      </w:r>
      <w:r>
        <w:rPr>
          <w:rFonts w:ascii="Arial" w:hAnsi="Arial" w:cs="Arial"/>
          <w:sz w:val="16"/>
          <w:szCs w:val="16"/>
        </w:rPr>
        <w:t>neral Survey:</w:t>
      </w:r>
    </w:p>
    <w:p w14:paraId="404B39A4" w14:textId="77777777" w:rsidR="00D1798A" w:rsidRDefault="00D1798A" w:rsidP="00D1798A">
      <w:pPr>
        <w:tabs>
          <w:tab w:val="left" w:leader="underscore" w:pos="7560"/>
          <w:tab w:val="left" w:pos="7920"/>
        </w:tabs>
        <w:rPr>
          <w:rFonts w:ascii="Arial" w:hAnsi="Arial" w:cs="Arial"/>
          <w:sz w:val="16"/>
          <w:szCs w:val="16"/>
        </w:rPr>
      </w:pPr>
    </w:p>
    <w:p w14:paraId="117B2F60" w14:textId="7ED8F7DC" w:rsidR="00D1798A" w:rsidRDefault="00D1798A" w:rsidP="00D1798A">
      <w:pPr>
        <w:tabs>
          <w:tab w:val="left" w:leader="underscore" w:pos="7560"/>
          <w:tab w:val="left" w:pos="792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Vital Signs            </w:t>
      </w:r>
      <w:proofErr w:type="gramStart"/>
      <w:r>
        <w:rPr>
          <w:rFonts w:ascii="Arial" w:hAnsi="Arial" w:cs="Arial"/>
          <w:sz w:val="16"/>
          <w:szCs w:val="16"/>
        </w:rPr>
        <w:t>BP:_</w:t>
      </w:r>
      <w:proofErr w:type="gramEnd"/>
      <w:r>
        <w:rPr>
          <w:rFonts w:ascii="Arial" w:hAnsi="Arial" w:cs="Arial"/>
          <w:sz w:val="16"/>
          <w:szCs w:val="16"/>
        </w:rPr>
        <w:t>________  CR:__________ RR:_________ Temperature:__________    Abdomen                   :</w:t>
      </w:r>
    </w:p>
    <w:p w14:paraId="3DD51D83" w14:textId="77777777" w:rsidR="00D1798A" w:rsidRDefault="00D1798A" w:rsidP="00D1798A">
      <w:pPr>
        <w:tabs>
          <w:tab w:val="left" w:leader="underscore" w:pos="7560"/>
          <w:tab w:val="left" w:pos="7920"/>
        </w:tabs>
        <w:rPr>
          <w:rFonts w:ascii="Arial" w:hAnsi="Arial" w:cs="Arial"/>
          <w:sz w:val="16"/>
          <w:szCs w:val="16"/>
        </w:rPr>
      </w:pPr>
    </w:p>
    <w:p w14:paraId="4E6A1BD0" w14:textId="5EDEF20F" w:rsidR="00D1798A" w:rsidRDefault="00D1798A" w:rsidP="00D1798A">
      <w:pPr>
        <w:tabs>
          <w:tab w:val="left" w:pos="679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HEENT             </w:t>
      </w:r>
      <w:proofErr w:type="gramStart"/>
      <w:r>
        <w:rPr>
          <w:rFonts w:ascii="Arial" w:hAnsi="Arial" w:cs="Arial"/>
          <w:sz w:val="16"/>
          <w:szCs w:val="16"/>
        </w:rPr>
        <w:t xml:space="preserve">  :</w:t>
      </w:r>
      <w:proofErr w:type="gramEnd"/>
      <w:r>
        <w:rPr>
          <w:rFonts w:ascii="Arial" w:hAnsi="Arial" w:cs="Arial"/>
          <w:sz w:val="16"/>
          <w:szCs w:val="16"/>
        </w:rPr>
        <w:t xml:space="preserve">                       </w:t>
      </w:r>
      <w:r>
        <w:rPr>
          <w:rFonts w:ascii="Arial" w:hAnsi="Arial" w:cs="Arial"/>
          <w:sz w:val="16"/>
          <w:szCs w:val="16"/>
        </w:rPr>
        <w:tab/>
        <w:t>GU (IE)                      :</w:t>
      </w:r>
    </w:p>
    <w:p w14:paraId="29F92396" w14:textId="7D37BCC8" w:rsidR="00D1798A" w:rsidRDefault="00D1798A" w:rsidP="00D1798A">
      <w:pPr>
        <w:tabs>
          <w:tab w:val="left" w:pos="679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14:paraId="55D6E7D0" w14:textId="01C4FD58" w:rsidR="00D1798A" w:rsidRDefault="00D1798A" w:rsidP="00D1798A">
      <w:pPr>
        <w:tabs>
          <w:tab w:val="left" w:pos="679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Chest/Lungs     </w:t>
      </w:r>
      <w:proofErr w:type="gramStart"/>
      <w:r>
        <w:rPr>
          <w:rFonts w:ascii="Arial" w:hAnsi="Arial" w:cs="Arial"/>
          <w:sz w:val="16"/>
          <w:szCs w:val="16"/>
        </w:rPr>
        <w:t xml:space="preserve">  :</w:t>
      </w:r>
      <w:proofErr w:type="gramEnd"/>
      <w:r>
        <w:rPr>
          <w:rFonts w:ascii="Arial" w:hAnsi="Arial" w:cs="Arial"/>
          <w:sz w:val="16"/>
          <w:szCs w:val="16"/>
        </w:rPr>
        <w:tab/>
        <w:t>Skin/Extremities         :</w:t>
      </w:r>
    </w:p>
    <w:p w14:paraId="5E523E1E" w14:textId="77777777" w:rsidR="00D1798A" w:rsidRDefault="00D1798A" w:rsidP="00D1798A">
      <w:pPr>
        <w:tabs>
          <w:tab w:val="left" w:pos="6796"/>
        </w:tabs>
        <w:rPr>
          <w:rFonts w:ascii="Arial" w:hAnsi="Arial" w:cs="Arial"/>
          <w:sz w:val="16"/>
          <w:szCs w:val="16"/>
        </w:rPr>
      </w:pPr>
    </w:p>
    <w:p w14:paraId="1425E03D" w14:textId="0660318C" w:rsidR="00D1798A" w:rsidRDefault="00D1798A" w:rsidP="005A0562">
      <w:pPr>
        <w:tabs>
          <w:tab w:val="left" w:pos="679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CVS                  </w:t>
      </w:r>
      <w:proofErr w:type="gramStart"/>
      <w:r>
        <w:rPr>
          <w:rFonts w:ascii="Arial" w:hAnsi="Arial" w:cs="Arial"/>
          <w:sz w:val="16"/>
          <w:szCs w:val="16"/>
        </w:rPr>
        <w:t xml:space="preserve">  :</w:t>
      </w:r>
      <w:proofErr w:type="gramEnd"/>
      <w:r w:rsidR="005A0562">
        <w:rPr>
          <w:rFonts w:ascii="Arial" w:hAnsi="Arial" w:cs="Arial"/>
          <w:sz w:val="16"/>
          <w:szCs w:val="16"/>
        </w:rPr>
        <w:t xml:space="preserve">  </w:t>
      </w:r>
      <w:r w:rsidR="005A0562">
        <w:rPr>
          <w:rFonts w:ascii="Arial" w:hAnsi="Arial" w:cs="Arial"/>
          <w:sz w:val="16"/>
          <w:szCs w:val="16"/>
        </w:rPr>
        <w:tab/>
        <w:t>Neuro Examination    :</w:t>
      </w:r>
    </w:p>
    <w:p w14:paraId="33CC1518" w14:textId="77777777" w:rsidR="00C240B9" w:rsidRDefault="00C240B9" w:rsidP="005A0562">
      <w:pPr>
        <w:pBdr>
          <w:bottom w:val="single" w:sz="12" w:space="1" w:color="auto"/>
        </w:pBdr>
        <w:tabs>
          <w:tab w:val="left" w:pos="6796"/>
        </w:tabs>
        <w:rPr>
          <w:rFonts w:ascii="Arial" w:hAnsi="Arial" w:cs="Arial"/>
          <w:sz w:val="16"/>
          <w:szCs w:val="16"/>
        </w:rPr>
      </w:pPr>
    </w:p>
    <w:p w14:paraId="612A191D" w14:textId="03C7B4C6" w:rsidR="00C240B9" w:rsidRPr="00DC54DF" w:rsidRDefault="00C240B9" w:rsidP="005A0562">
      <w:pPr>
        <w:tabs>
          <w:tab w:val="left" w:pos="6796"/>
        </w:tabs>
        <w:rPr>
          <w:rFonts w:ascii="Arial" w:hAnsi="Arial" w:cs="Arial"/>
          <w:b/>
          <w:sz w:val="20"/>
          <w:szCs w:val="20"/>
        </w:rPr>
      </w:pPr>
      <w:r w:rsidRPr="00DC54DF">
        <w:rPr>
          <w:rFonts w:ascii="Arial" w:hAnsi="Arial" w:cs="Arial"/>
          <w:b/>
          <w:sz w:val="20"/>
          <w:szCs w:val="20"/>
        </w:rPr>
        <w:t>Course in the WARD:</w:t>
      </w:r>
    </w:p>
    <w:p w14:paraId="3DBC81AE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1F6ECB20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78735121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7AFC5C44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3E6C9184" w14:textId="77777777" w:rsidR="00C240B9" w:rsidRDefault="00C240B9" w:rsidP="005A0562">
      <w:pPr>
        <w:pBdr>
          <w:bottom w:val="single" w:sz="12" w:space="1" w:color="auto"/>
        </w:pBd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283F0786" w14:textId="030AB849" w:rsidR="00C240B9" w:rsidRPr="00DC54DF" w:rsidRDefault="00C240B9" w:rsidP="005A0562">
      <w:pPr>
        <w:tabs>
          <w:tab w:val="left" w:pos="6796"/>
        </w:tabs>
        <w:rPr>
          <w:rFonts w:ascii="Arial" w:hAnsi="Arial" w:cs="Arial"/>
          <w:b/>
          <w:sz w:val="20"/>
          <w:szCs w:val="20"/>
        </w:rPr>
      </w:pPr>
      <w:r w:rsidRPr="00DC54DF">
        <w:rPr>
          <w:rFonts w:ascii="Arial" w:hAnsi="Arial" w:cs="Arial"/>
          <w:b/>
          <w:sz w:val="20"/>
          <w:szCs w:val="20"/>
        </w:rPr>
        <w:t xml:space="preserve">Pertinent Laboratory and Diagnostic Findings: (CBC, Urinalysis, </w:t>
      </w:r>
      <w:proofErr w:type="spellStart"/>
      <w:r w:rsidRPr="00DC54DF">
        <w:rPr>
          <w:rFonts w:ascii="Arial" w:hAnsi="Arial" w:cs="Arial"/>
          <w:b/>
          <w:sz w:val="20"/>
          <w:szCs w:val="20"/>
        </w:rPr>
        <w:t>Fecalysis</w:t>
      </w:r>
      <w:proofErr w:type="spellEnd"/>
      <w:r w:rsidRPr="00DC54DF">
        <w:rPr>
          <w:rFonts w:ascii="Arial" w:hAnsi="Arial" w:cs="Arial"/>
          <w:b/>
          <w:sz w:val="20"/>
          <w:szCs w:val="20"/>
        </w:rPr>
        <w:t xml:space="preserve">, Biopsy, </w:t>
      </w:r>
      <w:proofErr w:type="spellStart"/>
      <w:r w:rsidRPr="00DC54DF">
        <w:rPr>
          <w:rFonts w:ascii="Arial" w:hAnsi="Arial" w:cs="Arial"/>
          <w:b/>
          <w:sz w:val="20"/>
          <w:szCs w:val="20"/>
        </w:rPr>
        <w:t>etc</w:t>
      </w:r>
      <w:proofErr w:type="spellEnd"/>
      <w:r w:rsidRPr="00DC54DF">
        <w:rPr>
          <w:rFonts w:ascii="Arial" w:hAnsi="Arial" w:cs="Arial"/>
          <w:b/>
          <w:sz w:val="20"/>
          <w:szCs w:val="20"/>
        </w:rPr>
        <w:t>)</w:t>
      </w:r>
    </w:p>
    <w:p w14:paraId="4D4C84FC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0B96A7CC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2DAFE4F9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4FEFF035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42DF1398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02FF8F1B" w14:textId="77777777" w:rsidR="00C240B9" w:rsidRDefault="00C240B9" w:rsidP="005A0562">
      <w:pPr>
        <w:pBdr>
          <w:bottom w:val="single" w:sz="12" w:space="1" w:color="auto"/>
        </w:pBd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23F55561" w14:textId="69077C87" w:rsidR="00C240B9" w:rsidRPr="00DC54DF" w:rsidRDefault="00C240B9" w:rsidP="005A0562">
      <w:pPr>
        <w:tabs>
          <w:tab w:val="left" w:pos="6796"/>
        </w:tabs>
        <w:rPr>
          <w:rFonts w:ascii="Arial" w:hAnsi="Arial" w:cs="Arial"/>
          <w:b/>
          <w:sz w:val="20"/>
          <w:szCs w:val="20"/>
        </w:rPr>
      </w:pPr>
      <w:r w:rsidRPr="00DC54DF">
        <w:rPr>
          <w:rFonts w:ascii="Arial" w:hAnsi="Arial" w:cs="Arial"/>
          <w:b/>
          <w:sz w:val="20"/>
          <w:szCs w:val="20"/>
        </w:rPr>
        <w:t>Discharge Plans:</w:t>
      </w:r>
    </w:p>
    <w:p w14:paraId="4691F8ED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5F413E7A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6506BCB0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4E819B21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5D29301B" w14:textId="77777777" w:rsidR="00C240B9" w:rsidRDefault="00C240B9" w:rsidP="005A0562">
      <w:pPr>
        <w:tabs>
          <w:tab w:val="left" w:pos="6796"/>
        </w:tabs>
        <w:rPr>
          <w:rFonts w:ascii="Arial" w:hAnsi="Arial" w:cs="Arial"/>
          <w:sz w:val="20"/>
          <w:szCs w:val="20"/>
        </w:rPr>
      </w:pPr>
    </w:p>
    <w:p w14:paraId="52329A46" w14:textId="5EF22302" w:rsidR="00C240B9" w:rsidRPr="00DC54DF" w:rsidRDefault="00C240B9" w:rsidP="005A0562">
      <w:pPr>
        <w:pBdr>
          <w:top w:val="single" w:sz="12" w:space="1" w:color="auto"/>
          <w:bottom w:val="single" w:sz="12" w:space="1" w:color="auto"/>
        </w:pBdr>
        <w:tabs>
          <w:tab w:val="left" w:pos="6796"/>
        </w:tabs>
        <w:rPr>
          <w:rFonts w:ascii="Arial" w:eastAsia="MS Gothic" w:hAnsi="Arial" w:cs="Arial"/>
          <w:b/>
          <w:sz w:val="20"/>
          <w:szCs w:val="20"/>
        </w:rPr>
      </w:pPr>
      <w:r w:rsidRPr="00DC54DF">
        <w:rPr>
          <w:rFonts w:ascii="Arial" w:hAnsi="Arial" w:cs="Arial"/>
          <w:b/>
          <w:sz w:val="20"/>
          <w:szCs w:val="20"/>
        </w:rPr>
        <w:t xml:space="preserve">Disposition on Discharge:  </w:t>
      </w:r>
      <w:r w:rsidR="00403D96" w:rsidRPr="00DC54DF">
        <w:rPr>
          <w:rFonts w:ascii="MS Gothic" w:eastAsia="MS Gothic" w:hAnsi="Arial" w:cs="Arial" w:hint="eastAsia"/>
          <w:b/>
          <w:sz w:val="28"/>
          <w:szCs w:val="28"/>
        </w:rPr>
        <w:t>☐</w:t>
      </w:r>
      <w:r w:rsidR="00403D96" w:rsidRPr="00DC54DF">
        <w:rPr>
          <w:rFonts w:ascii="Arial" w:eastAsia="MS Gothic" w:hAnsi="Arial" w:cs="Arial"/>
          <w:b/>
          <w:sz w:val="20"/>
          <w:szCs w:val="20"/>
        </w:rPr>
        <w:t>Improve</w:t>
      </w:r>
      <w:r w:rsidR="00334487" w:rsidRPr="00DC54DF">
        <w:rPr>
          <w:rFonts w:ascii="Arial" w:eastAsia="MS Gothic" w:hAnsi="Arial" w:cs="Arial"/>
          <w:b/>
          <w:sz w:val="20"/>
          <w:szCs w:val="20"/>
        </w:rPr>
        <w:t xml:space="preserve"> </w:t>
      </w:r>
      <w:r w:rsidR="001F085F">
        <w:rPr>
          <w:rFonts w:ascii="Arial" w:eastAsia="MS Gothic" w:hAnsi="Arial" w:cs="Arial"/>
          <w:b/>
          <w:sz w:val="20"/>
          <w:szCs w:val="20"/>
        </w:rPr>
        <w:t xml:space="preserve">         </w:t>
      </w:r>
      <w:r w:rsidR="00334487" w:rsidRPr="00DC54DF">
        <w:rPr>
          <w:rFonts w:ascii="MS Gothic" w:eastAsia="MS Gothic" w:hAnsi="Arial" w:cs="Arial" w:hint="eastAsia"/>
          <w:b/>
          <w:sz w:val="28"/>
          <w:szCs w:val="28"/>
        </w:rPr>
        <w:t>☐</w:t>
      </w:r>
      <w:r w:rsidR="00334487" w:rsidRPr="00DC54DF">
        <w:rPr>
          <w:rFonts w:ascii="Arial" w:eastAsia="MS Gothic" w:hAnsi="Arial" w:cs="Arial"/>
          <w:b/>
          <w:sz w:val="20"/>
          <w:szCs w:val="20"/>
        </w:rPr>
        <w:t>Transferred</w:t>
      </w:r>
      <w:r w:rsidR="001F085F">
        <w:rPr>
          <w:rFonts w:ascii="Arial" w:eastAsia="MS Gothic" w:hAnsi="Arial" w:cs="Arial"/>
          <w:b/>
          <w:sz w:val="20"/>
          <w:szCs w:val="20"/>
        </w:rPr>
        <w:t xml:space="preserve">          </w:t>
      </w:r>
      <w:r w:rsidR="00334487" w:rsidRPr="00DC54DF">
        <w:rPr>
          <w:rFonts w:ascii="Arial" w:eastAsia="MS Gothic" w:hAnsi="Arial" w:cs="Arial"/>
          <w:b/>
          <w:sz w:val="20"/>
          <w:szCs w:val="20"/>
        </w:rPr>
        <w:t xml:space="preserve"> </w:t>
      </w:r>
      <w:r w:rsidR="00334487" w:rsidRPr="00DC54DF">
        <w:rPr>
          <w:rFonts w:ascii="MS Gothic" w:eastAsia="MS Gothic" w:hAnsi="Arial" w:cs="Arial" w:hint="eastAsia"/>
          <w:b/>
          <w:sz w:val="28"/>
          <w:szCs w:val="28"/>
        </w:rPr>
        <w:t>☐</w:t>
      </w:r>
      <w:r w:rsidR="00334487" w:rsidRPr="00DC54DF">
        <w:rPr>
          <w:rFonts w:ascii="Arial" w:eastAsia="MS Gothic" w:hAnsi="Arial" w:cs="Arial"/>
          <w:b/>
          <w:sz w:val="20"/>
          <w:szCs w:val="20"/>
        </w:rPr>
        <w:t>HAMA</w:t>
      </w:r>
      <w:r w:rsidR="001F085F">
        <w:rPr>
          <w:rFonts w:ascii="Arial" w:eastAsia="MS Gothic" w:hAnsi="Arial" w:cs="Arial"/>
          <w:b/>
          <w:sz w:val="20"/>
          <w:szCs w:val="20"/>
        </w:rPr>
        <w:t xml:space="preserve">          </w:t>
      </w:r>
      <w:r w:rsidR="00334487" w:rsidRPr="00DC54DF">
        <w:rPr>
          <w:rFonts w:ascii="Arial" w:eastAsia="MS Gothic" w:hAnsi="Arial" w:cs="Arial"/>
          <w:b/>
          <w:sz w:val="20"/>
          <w:szCs w:val="20"/>
        </w:rPr>
        <w:t xml:space="preserve"> </w:t>
      </w:r>
      <w:r w:rsidR="00334487" w:rsidRPr="00DC54DF">
        <w:rPr>
          <w:rFonts w:ascii="MS Gothic" w:eastAsia="MS Gothic" w:hAnsi="Arial" w:cs="Arial" w:hint="eastAsia"/>
          <w:b/>
          <w:sz w:val="28"/>
          <w:szCs w:val="28"/>
        </w:rPr>
        <w:t>☐</w:t>
      </w:r>
      <w:r w:rsidR="00334487" w:rsidRPr="00DC54DF">
        <w:rPr>
          <w:rFonts w:ascii="Arial" w:eastAsia="MS Gothic" w:hAnsi="Arial" w:cs="Arial"/>
          <w:b/>
          <w:sz w:val="20"/>
          <w:szCs w:val="20"/>
        </w:rPr>
        <w:t xml:space="preserve">Absconded </w:t>
      </w:r>
      <w:r w:rsidR="001F085F">
        <w:rPr>
          <w:rFonts w:ascii="Arial" w:eastAsia="MS Gothic" w:hAnsi="Arial" w:cs="Arial"/>
          <w:b/>
          <w:sz w:val="20"/>
          <w:szCs w:val="20"/>
        </w:rPr>
        <w:t xml:space="preserve">         </w:t>
      </w:r>
      <w:r w:rsidR="00334487" w:rsidRPr="00DC54DF">
        <w:rPr>
          <w:rFonts w:ascii="MS Gothic" w:eastAsia="MS Gothic" w:hAnsi="Arial" w:cs="Arial" w:hint="eastAsia"/>
          <w:b/>
          <w:sz w:val="28"/>
          <w:szCs w:val="28"/>
        </w:rPr>
        <w:t>☐</w:t>
      </w:r>
      <w:proofErr w:type="gramStart"/>
      <w:r w:rsidR="00334487" w:rsidRPr="00DC54DF">
        <w:rPr>
          <w:rFonts w:ascii="Arial" w:eastAsia="MS Gothic" w:hAnsi="Arial" w:cs="Arial"/>
          <w:b/>
          <w:sz w:val="20"/>
          <w:szCs w:val="20"/>
        </w:rPr>
        <w:t>Expired</w:t>
      </w:r>
      <w:proofErr w:type="gramEnd"/>
    </w:p>
    <w:p w14:paraId="7A67E52F" w14:textId="77777777" w:rsidR="00334487" w:rsidRDefault="00334487" w:rsidP="005A0562">
      <w:pPr>
        <w:tabs>
          <w:tab w:val="left" w:pos="6796"/>
        </w:tabs>
        <w:rPr>
          <w:rFonts w:ascii="Arial" w:eastAsia="MS Gothic" w:hAnsi="Arial" w:cs="Arial"/>
          <w:sz w:val="20"/>
          <w:szCs w:val="20"/>
        </w:rPr>
      </w:pPr>
    </w:p>
    <w:p w14:paraId="13E1F5EC" w14:textId="77777777" w:rsidR="00334487" w:rsidRDefault="00334487" w:rsidP="005A0562">
      <w:pPr>
        <w:tabs>
          <w:tab w:val="left" w:pos="6796"/>
        </w:tabs>
        <w:rPr>
          <w:rFonts w:ascii="Arial" w:eastAsia="MS Gothic" w:hAnsi="Arial" w:cs="Arial"/>
          <w:sz w:val="20"/>
          <w:szCs w:val="20"/>
        </w:rPr>
      </w:pPr>
    </w:p>
    <w:p w14:paraId="38122468" w14:textId="77777777" w:rsidR="00C7436C" w:rsidRDefault="00C7436C" w:rsidP="005A0562">
      <w:pPr>
        <w:tabs>
          <w:tab w:val="left" w:pos="6796"/>
        </w:tabs>
        <w:rPr>
          <w:rFonts w:ascii="Arial" w:eastAsia="MS Gothic" w:hAnsi="Arial" w:cs="Arial"/>
          <w:sz w:val="20"/>
          <w:szCs w:val="20"/>
        </w:rPr>
      </w:pPr>
    </w:p>
    <w:p w14:paraId="5EA41A9A" w14:textId="382FFCB6" w:rsidR="00334487" w:rsidRPr="00DC54DF" w:rsidRDefault="00334487" w:rsidP="005A0562">
      <w:pPr>
        <w:tabs>
          <w:tab w:val="left" w:pos="6796"/>
        </w:tabs>
        <w:rPr>
          <w:rFonts w:ascii="Arial" w:eastAsia="MS Gothic" w:hAnsi="Arial" w:cs="Arial"/>
          <w:b/>
          <w:sz w:val="20"/>
          <w:szCs w:val="20"/>
        </w:rPr>
      </w:pPr>
      <w:r w:rsidRPr="00DC54DF">
        <w:rPr>
          <w:rFonts w:ascii="Arial" w:eastAsia="MS Gothic" w:hAnsi="Arial" w:cs="Arial"/>
          <w:b/>
          <w:sz w:val="20"/>
          <w:szCs w:val="20"/>
        </w:rPr>
        <w:t>Prepared by: __</w:t>
      </w:r>
      <w:r w:rsidR="00DC54DF">
        <w:rPr>
          <w:rFonts w:ascii="Arial" w:eastAsia="MS Gothic" w:hAnsi="Arial" w:cs="Arial"/>
          <w:b/>
          <w:sz w:val="20"/>
          <w:szCs w:val="20"/>
        </w:rPr>
        <w:t>_______________________________</w:t>
      </w:r>
      <w:r w:rsidRPr="00DC54DF">
        <w:rPr>
          <w:rFonts w:ascii="Arial" w:eastAsia="MS Gothic" w:hAnsi="Arial" w:cs="Arial"/>
          <w:b/>
          <w:sz w:val="20"/>
          <w:szCs w:val="20"/>
        </w:rPr>
        <w:t xml:space="preserve">___ M.D. </w:t>
      </w:r>
      <w:r w:rsidR="006817F0" w:rsidRPr="00DC54DF">
        <w:rPr>
          <w:rFonts w:ascii="Arial" w:eastAsia="MS Gothic" w:hAnsi="Arial" w:cs="Arial"/>
          <w:b/>
          <w:sz w:val="20"/>
          <w:szCs w:val="20"/>
        </w:rPr>
        <w:t xml:space="preserve">   </w:t>
      </w:r>
      <w:r w:rsidRPr="00DC54DF">
        <w:rPr>
          <w:rFonts w:ascii="Arial" w:eastAsia="MS Gothic" w:hAnsi="Arial" w:cs="Arial"/>
          <w:b/>
          <w:sz w:val="20"/>
          <w:szCs w:val="20"/>
        </w:rPr>
        <w:t>Date Accomplis</w:t>
      </w:r>
      <w:r w:rsidR="006817F0" w:rsidRPr="00DC54DF">
        <w:rPr>
          <w:rFonts w:ascii="Arial" w:eastAsia="MS Gothic" w:hAnsi="Arial" w:cs="Arial"/>
          <w:b/>
          <w:sz w:val="20"/>
          <w:szCs w:val="20"/>
        </w:rPr>
        <w:t xml:space="preserve">hed: </w:t>
      </w:r>
      <w:r w:rsidR="00DC54DF">
        <w:rPr>
          <w:rFonts w:ascii="Arial" w:eastAsia="MS Gothic" w:hAnsi="Arial" w:cs="Arial"/>
          <w:b/>
          <w:sz w:val="20"/>
          <w:szCs w:val="20"/>
        </w:rPr>
        <w:t>___________________</w:t>
      </w:r>
      <w:r w:rsidR="006817F0" w:rsidRPr="00DC54DF">
        <w:rPr>
          <w:rFonts w:ascii="Arial" w:eastAsia="MS Gothic" w:hAnsi="Arial" w:cs="Arial"/>
          <w:b/>
          <w:sz w:val="20"/>
          <w:szCs w:val="20"/>
        </w:rPr>
        <w:t>_____</w:t>
      </w:r>
      <w:r w:rsidRPr="00DC54DF">
        <w:rPr>
          <w:rFonts w:ascii="Arial" w:eastAsia="MS Gothic" w:hAnsi="Arial" w:cs="Arial"/>
          <w:b/>
          <w:sz w:val="20"/>
          <w:szCs w:val="20"/>
        </w:rPr>
        <w:t>_</w:t>
      </w:r>
    </w:p>
    <w:p w14:paraId="5980DD5D" w14:textId="14DD0FB9" w:rsidR="00334487" w:rsidRPr="00DC54DF" w:rsidRDefault="00334487" w:rsidP="005A0562">
      <w:pPr>
        <w:tabs>
          <w:tab w:val="left" w:pos="6796"/>
        </w:tabs>
        <w:rPr>
          <w:rFonts w:ascii="Arial" w:eastAsia="MS Gothic" w:hAnsi="Arial" w:cs="Arial"/>
          <w:b/>
          <w:sz w:val="20"/>
          <w:szCs w:val="20"/>
        </w:rPr>
      </w:pPr>
      <w:r w:rsidRPr="00DC54DF">
        <w:rPr>
          <w:rFonts w:ascii="Arial" w:eastAsia="MS Gothic" w:hAnsi="Arial" w:cs="Arial"/>
          <w:b/>
          <w:sz w:val="20"/>
          <w:szCs w:val="20"/>
        </w:rPr>
        <w:t xml:space="preserve">                           </w:t>
      </w:r>
      <w:r w:rsidR="006817F0" w:rsidRPr="00DC54DF">
        <w:rPr>
          <w:rFonts w:ascii="Arial" w:eastAsia="MS Gothic" w:hAnsi="Arial" w:cs="Arial"/>
          <w:b/>
          <w:sz w:val="20"/>
          <w:szCs w:val="20"/>
        </w:rPr>
        <w:t xml:space="preserve">                  </w:t>
      </w:r>
      <w:r w:rsidRPr="00DC54DF">
        <w:rPr>
          <w:rFonts w:ascii="Arial" w:eastAsia="MS Gothic" w:hAnsi="Arial" w:cs="Arial"/>
          <w:b/>
          <w:sz w:val="20"/>
          <w:szCs w:val="20"/>
        </w:rPr>
        <w:t>Physician-in-Charge</w:t>
      </w:r>
    </w:p>
    <w:p w14:paraId="7FB0E2AD" w14:textId="3669EC0E" w:rsidR="006817F0" w:rsidRPr="00DC54DF" w:rsidRDefault="006817F0" w:rsidP="005A0562">
      <w:pPr>
        <w:tabs>
          <w:tab w:val="left" w:pos="6796"/>
        </w:tabs>
        <w:rPr>
          <w:rFonts w:ascii="Arial" w:hAnsi="Arial" w:cs="Arial"/>
          <w:b/>
          <w:sz w:val="20"/>
          <w:szCs w:val="20"/>
        </w:rPr>
      </w:pPr>
      <w:r w:rsidRPr="00DC54DF">
        <w:rPr>
          <w:rFonts w:ascii="Arial" w:eastAsia="MS Gothic" w:hAnsi="Arial" w:cs="Arial"/>
          <w:b/>
          <w:sz w:val="20"/>
          <w:szCs w:val="20"/>
        </w:rPr>
        <w:t xml:space="preserve">                                   (Signature Over Printed Name)</w:t>
      </w:r>
    </w:p>
    <w:sectPr w:rsidR="006817F0" w:rsidRPr="00DC54DF" w:rsidSect="00FE589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D5F1" w14:textId="77777777" w:rsidR="00FE5891" w:rsidRDefault="00FE5891" w:rsidP="00A7137F">
      <w:r>
        <w:separator/>
      </w:r>
    </w:p>
  </w:endnote>
  <w:endnote w:type="continuationSeparator" w:id="0">
    <w:p w14:paraId="401DED7C" w14:textId="77777777" w:rsidR="00FE5891" w:rsidRDefault="00FE5891" w:rsidP="00A7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887F" w14:textId="77777777" w:rsidR="00FE5891" w:rsidRDefault="00FE5891" w:rsidP="00A7137F">
      <w:r>
        <w:separator/>
      </w:r>
    </w:p>
  </w:footnote>
  <w:footnote w:type="continuationSeparator" w:id="0">
    <w:p w14:paraId="2E995675" w14:textId="77777777" w:rsidR="00FE5891" w:rsidRDefault="00FE5891" w:rsidP="00A71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90D8" w14:textId="5819BF8A" w:rsidR="00334487" w:rsidRDefault="00334487" w:rsidP="00A7137F">
    <w:pPr>
      <w:rPr>
        <w:rFonts w:ascii="Garamond" w:hAnsi="Garamond"/>
        <w:sz w:val="14"/>
      </w:rPr>
    </w:pPr>
    <w:r>
      <w:rPr>
        <w:i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818FC8" wp14:editId="73AB1A94">
              <wp:simplePos x="0" y="0"/>
              <wp:positionH relativeFrom="column">
                <wp:posOffset>-97790</wp:posOffset>
              </wp:positionH>
              <wp:positionV relativeFrom="paragraph">
                <wp:posOffset>0</wp:posOffset>
              </wp:positionV>
              <wp:extent cx="3523615" cy="914400"/>
              <wp:effectExtent l="0" t="0" r="0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2361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FD83C6" w14:textId="6ED5FA8E" w:rsidR="00B07CB6" w:rsidRDefault="00CA2A13" w:rsidP="00A7137F">
                          <w:pPr>
                            <w:rPr>
                              <w:rFonts w:ascii="Garamond" w:hAnsi="Garamond"/>
                              <w:sz w:val="14"/>
                            </w:rPr>
                          </w:pPr>
                          <w:r w:rsidRPr="004A1221">
                            <w:rPr>
                              <w:rFonts w:ascii="Garamond" w:hAnsi="Garamond"/>
                              <w:sz w:val="14"/>
                            </w:rPr>
                            <w:t xml:space="preserve">Form </w:t>
                          </w:r>
                          <w:r>
                            <w:rPr>
                              <w:rFonts w:ascii="Garamond" w:hAnsi="Garamond"/>
                              <w:sz w:val="14"/>
                            </w:rPr>
                            <w:t>No. P-310029</w:t>
                          </w:r>
                        </w:p>
                        <w:p w14:paraId="13ECA571" w14:textId="3621B3A5" w:rsidR="00B07CB6" w:rsidRDefault="00CA2A13" w:rsidP="00A7137F">
                          <w:pPr>
                            <w:rPr>
                              <w:rFonts w:ascii="Garamond" w:hAnsi="Garamond"/>
                              <w:sz w:val="14"/>
                            </w:rPr>
                          </w:pPr>
                          <w:r>
                            <w:rPr>
                              <w:rFonts w:ascii="Garamond" w:hAnsi="Garamond"/>
                              <w:sz w:val="14"/>
                            </w:rPr>
                            <w:t>Rev 01 Eff 3 Sept 2024</w:t>
                          </w:r>
                        </w:p>
                        <w:p w14:paraId="79E3C077" w14:textId="77777777" w:rsidR="00CA2A13" w:rsidRPr="00CA2A13" w:rsidRDefault="00CA2A13" w:rsidP="00A7137F">
                          <w:pPr>
                            <w:rPr>
                              <w:rFonts w:ascii="Garamond" w:hAnsi="Garamond"/>
                              <w:sz w:val="14"/>
                            </w:rPr>
                          </w:pPr>
                        </w:p>
                        <w:p w14:paraId="1F7EA91A" w14:textId="49A54037" w:rsidR="00334487" w:rsidRPr="004A1221" w:rsidRDefault="00AC718C" w:rsidP="00A7137F">
                          <w:pPr>
                            <w:rPr>
                              <w:rFonts w:ascii="Garamond" w:hAnsi="Garamond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sz w:val="20"/>
                              <w:szCs w:val="20"/>
                            </w:rPr>
                            <w:t>OXFORD WORKS</w:t>
                          </w:r>
                          <w:r w:rsidR="00B07CB6">
                            <w:rPr>
                              <w:rFonts w:ascii="Garamond" w:hAnsi="Garamond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334487" w:rsidRPr="004A1221">
                            <w:rPr>
                              <w:rFonts w:ascii="Garamond" w:hAnsi="Garamond"/>
                              <w:b/>
                              <w:sz w:val="20"/>
                              <w:szCs w:val="20"/>
                            </w:rPr>
                            <w:t>HOSPITAL</w:t>
                          </w:r>
                        </w:p>
                        <w:p w14:paraId="7A5D0FCE" w14:textId="6D79093F" w:rsidR="00334487" w:rsidRDefault="00AC718C" w:rsidP="00A7137F">
                          <w:pPr>
                            <w:rPr>
                              <w:rFonts w:ascii="Garamond" w:hAnsi="Garamond"/>
                              <w:sz w:val="18"/>
                            </w:rPr>
                          </w:pPr>
                          <w:r>
                            <w:rPr>
                              <w:rFonts w:ascii="Garamond" w:hAnsi="Garamond"/>
                              <w:sz w:val="18"/>
                            </w:rPr>
                            <w:t>ARC</w:t>
                          </w:r>
                          <w:r w:rsidR="00B07CB6">
                            <w:rPr>
                              <w:rFonts w:ascii="Garamond" w:hAnsi="Garamond"/>
                              <w:sz w:val="18"/>
                            </w:rPr>
                            <w:t xml:space="preserve"> Oxford, </w:t>
                          </w:r>
                          <w:proofErr w:type="spellStart"/>
                          <w:r w:rsidR="00B07CB6">
                            <w:rPr>
                              <w:rFonts w:ascii="Garamond" w:hAnsi="Garamond"/>
                              <w:sz w:val="18"/>
                            </w:rPr>
                            <w:t>Garsington</w:t>
                          </w:r>
                          <w:proofErr w:type="spellEnd"/>
                          <w:r w:rsidR="00B07CB6">
                            <w:rPr>
                              <w:rFonts w:ascii="Garamond" w:hAnsi="Garamond"/>
                              <w:sz w:val="18"/>
                            </w:rPr>
                            <w:t xml:space="preserve"> Rd, </w:t>
                          </w:r>
                        </w:p>
                        <w:p w14:paraId="5F345A34" w14:textId="407AA61E" w:rsidR="00334487" w:rsidRDefault="00B07CB6" w:rsidP="00A7137F">
                          <w:pPr>
                            <w:rPr>
                              <w:rFonts w:ascii="Garamond" w:hAnsi="Garamond"/>
                              <w:sz w:val="16"/>
                            </w:rPr>
                          </w:pPr>
                          <w:r>
                            <w:rPr>
                              <w:rFonts w:ascii="Garamond" w:hAnsi="Garamond"/>
                              <w:sz w:val="16"/>
                            </w:rPr>
                            <w:t>Oxford OX4 2SU</w:t>
                          </w:r>
                        </w:p>
                        <w:p w14:paraId="76756D35" w14:textId="48F13D96" w:rsidR="00334487" w:rsidRDefault="00B07CB6" w:rsidP="00A7137F">
                          <w:r>
                            <w:rPr>
                              <w:rFonts w:ascii="Garamond" w:hAnsi="Garamond"/>
                              <w:i/>
                              <w:sz w:val="16"/>
                              <w:szCs w:val="16"/>
                            </w:rPr>
                            <w:t>United Kingdom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818F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7.7pt;margin-top:0;width:277.4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" filled="f" stroked="f">
              <v:textbox>
                <w:txbxContent>
                  <w:p w14:paraId="35FD83C6" w14:textId="6ED5FA8E" w:rsidR="00B07CB6" w:rsidRDefault="00CA2A13" w:rsidP="00A7137F">
                    <w:pPr>
                      <w:rPr>
                        <w:rFonts w:ascii="Garamond" w:hAnsi="Garamond"/>
                        <w:sz w:val="14"/>
                      </w:rPr>
                    </w:pPr>
                    <w:r w:rsidRPr="004A1221">
                      <w:rPr>
                        <w:rFonts w:ascii="Garamond" w:hAnsi="Garamond"/>
                        <w:sz w:val="14"/>
                      </w:rPr>
                      <w:t xml:space="preserve">Form </w:t>
                    </w:r>
                    <w:r>
                      <w:rPr>
                        <w:rFonts w:ascii="Garamond" w:hAnsi="Garamond"/>
                        <w:sz w:val="14"/>
                      </w:rPr>
                      <w:t>No. P-310029</w:t>
                    </w:r>
                  </w:p>
                  <w:p w14:paraId="13ECA571" w14:textId="3621B3A5" w:rsidR="00B07CB6" w:rsidRDefault="00CA2A13" w:rsidP="00A7137F">
                    <w:pPr>
                      <w:rPr>
                        <w:rFonts w:ascii="Garamond" w:hAnsi="Garamond"/>
                        <w:sz w:val="14"/>
                      </w:rPr>
                    </w:pPr>
                    <w:r>
                      <w:rPr>
                        <w:rFonts w:ascii="Garamond" w:hAnsi="Garamond"/>
                        <w:sz w:val="14"/>
                      </w:rPr>
                      <w:t>Rev 01 Eff 3 Sept 2024</w:t>
                    </w:r>
                  </w:p>
                  <w:p w14:paraId="79E3C077" w14:textId="77777777" w:rsidR="00CA2A13" w:rsidRPr="00CA2A13" w:rsidRDefault="00CA2A13" w:rsidP="00A7137F">
                    <w:pPr>
                      <w:rPr>
                        <w:rFonts w:ascii="Garamond" w:hAnsi="Garamond"/>
                        <w:sz w:val="14"/>
                      </w:rPr>
                    </w:pPr>
                  </w:p>
                  <w:p w14:paraId="1F7EA91A" w14:textId="49A54037" w:rsidR="00334487" w:rsidRPr="004A1221" w:rsidRDefault="00AC718C" w:rsidP="00A7137F">
                    <w:pPr>
                      <w:rPr>
                        <w:rFonts w:ascii="Garamond" w:hAnsi="Garamond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Garamond" w:hAnsi="Garamond"/>
                        <w:b/>
                        <w:sz w:val="20"/>
                        <w:szCs w:val="20"/>
                      </w:rPr>
                      <w:t>OXFORD WORKS</w:t>
                    </w:r>
                    <w:r w:rsidR="00B07CB6">
                      <w:rPr>
                        <w:rFonts w:ascii="Garamond" w:hAnsi="Garamond"/>
                        <w:b/>
                        <w:sz w:val="20"/>
                        <w:szCs w:val="20"/>
                      </w:rPr>
                      <w:t xml:space="preserve"> </w:t>
                    </w:r>
                    <w:r w:rsidR="00334487" w:rsidRPr="004A1221">
                      <w:rPr>
                        <w:rFonts w:ascii="Garamond" w:hAnsi="Garamond"/>
                        <w:b/>
                        <w:sz w:val="20"/>
                        <w:szCs w:val="20"/>
                      </w:rPr>
                      <w:t>HOSPITAL</w:t>
                    </w:r>
                  </w:p>
                  <w:p w14:paraId="7A5D0FCE" w14:textId="6D79093F" w:rsidR="00334487" w:rsidRDefault="00AC718C" w:rsidP="00A7137F">
                    <w:pPr>
                      <w:rPr>
                        <w:rFonts w:ascii="Garamond" w:hAnsi="Garamond"/>
                        <w:sz w:val="18"/>
                      </w:rPr>
                    </w:pPr>
                    <w:r>
                      <w:rPr>
                        <w:rFonts w:ascii="Garamond" w:hAnsi="Garamond"/>
                        <w:sz w:val="18"/>
                      </w:rPr>
                      <w:t>ARC</w:t>
                    </w:r>
                    <w:r w:rsidR="00B07CB6">
                      <w:rPr>
                        <w:rFonts w:ascii="Garamond" w:hAnsi="Garamond"/>
                        <w:sz w:val="18"/>
                      </w:rPr>
                      <w:t xml:space="preserve"> Oxford, </w:t>
                    </w:r>
                    <w:proofErr w:type="spellStart"/>
                    <w:r w:rsidR="00B07CB6">
                      <w:rPr>
                        <w:rFonts w:ascii="Garamond" w:hAnsi="Garamond"/>
                        <w:sz w:val="18"/>
                      </w:rPr>
                      <w:t>Garsington</w:t>
                    </w:r>
                    <w:proofErr w:type="spellEnd"/>
                    <w:r w:rsidR="00B07CB6">
                      <w:rPr>
                        <w:rFonts w:ascii="Garamond" w:hAnsi="Garamond"/>
                        <w:sz w:val="18"/>
                      </w:rPr>
                      <w:t xml:space="preserve"> Rd, </w:t>
                    </w:r>
                  </w:p>
                  <w:p w14:paraId="5F345A34" w14:textId="407AA61E" w:rsidR="00334487" w:rsidRDefault="00B07CB6" w:rsidP="00A7137F">
                    <w:pPr>
                      <w:rPr>
                        <w:rFonts w:ascii="Garamond" w:hAnsi="Garamond"/>
                        <w:sz w:val="16"/>
                      </w:rPr>
                    </w:pPr>
                    <w:r>
                      <w:rPr>
                        <w:rFonts w:ascii="Garamond" w:hAnsi="Garamond"/>
                        <w:sz w:val="16"/>
                      </w:rPr>
                      <w:t>Oxford OX4 2SU</w:t>
                    </w:r>
                  </w:p>
                  <w:p w14:paraId="76756D35" w14:textId="48F13D96" w:rsidR="00334487" w:rsidRDefault="00B07CB6" w:rsidP="00A7137F">
                    <w:r>
                      <w:rPr>
                        <w:rFonts w:ascii="Garamond" w:hAnsi="Garamond"/>
                        <w:i/>
                        <w:sz w:val="16"/>
                        <w:szCs w:val="16"/>
                      </w:rPr>
                      <w:t>United Kingdom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07D2D73" w14:textId="69D4753D" w:rsidR="00334487" w:rsidRDefault="00334487" w:rsidP="00A7137F">
    <w:pPr>
      <w:jc w:val="center"/>
      <w:rPr>
        <w:rFonts w:ascii="Garamond" w:hAnsi="Garamond"/>
        <w:b/>
        <w:sz w:val="18"/>
      </w:rPr>
    </w:pPr>
  </w:p>
  <w:p w14:paraId="0D459463" w14:textId="77777777" w:rsidR="00334487" w:rsidRPr="004A1221" w:rsidRDefault="00334487" w:rsidP="00A7137F">
    <w:pPr>
      <w:ind w:left="1980"/>
      <w:rPr>
        <w:rFonts w:ascii="Garamond" w:hAnsi="Garamond"/>
        <w:sz w:val="18"/>
      </w:rPr>
    </w:pPr>
  </w:p>
  <w:p w14:paraId="415A425A" w14:textId="77777777" w:rsidR="00334487" w:rsidRPr="007C2B5B" w:rsidRDefault="00334487" w:rsidP="00A7137F">
    <w:pPr>
      <w:ind w:left="1980"/>
      <w:rPr>
        <w:rFonts w:ascii="Garamond" w:hAnsi="Garamond"/>
        <w:sz w:val="18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465193" wp14:editId="00B42DCD">
              <wp:simplePos x="0" y="0"/>
              <wp:positionH relativeFrom="column">
                <wp:posOffset>3921125</wp:posOffset>
              </wp:positionH>
              <wp:positionV relativeFrom="paragraph">
                <wp:posOffset>52070</wp:posOffset>
              </wp:positionV>
              <wp:extent cx="3089275" cy="386715"/>
              <wp:effectExtent l="0" t="0" r="34925" b="19685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9275" cy="3867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06CC0D" w14:textId="77777777" w:rsidR="00334487" w:rsidRPr="00550796" w:rsidRDefault="00334487" w:rsidP="00A7137F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2"/>
                              <w:szCs w:val="32"/>
                            </w:rPr>
                            <w:t xml:space="preserve">DISCHARGE </w:t>
                          </w:r>
                          <w:r w:rsidRPr="00550796">
                            <w:rPr>
                              <w:rFonts w:ascii="Arial Black" w:hAnsi="Arial Black"/>
                              <w:b/>
                              <w:sz w:val="32"/>
                              <w:szCs w:val="32"/>
                            </w:rPr>
                            <w:t>SUMMARY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C465193" id="Text Box 38" o:spid="_x0000_s1028" type="#_x0000_t202" style="position:absolute;left:0;text-align:left;margin-left:308.75pt;margin-top:4.1pt;width:243.25pt;height:30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" filled="f">
              <v:textbox style="mso-fit-shape-to-text:t">
                <w:txbxContent>
                  <w:p w14:paraId="1006CC0D" w14:textId="77777777" w:rsidR="00334487" w:rsidRPr="00550796" w:rsidRDefault="00334487" w:rsidP="00A7137F">
                    <w:pPr>
                      <w:jc w:val="center"/>
                      <w:rPr>
                        <w:rFonts w:ascii="Arial Black" w:hAnsi="Arial Black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Arial Black" w:hAnsi="Arial Black"/>
                        <w:b/>
                        <w:sz w:val="32"/>
                        <w:szCs w:val="32"/>
                      </w:rPr>
                      <w:t xml:space="preserve">DISCHARGE </w:t>
                    </w:r>
                    <w:r w:rsidRPr="00550796">
                      <w:rPr>
                        <w:rFonts w:ascii="Arial Black" w:hAnsi="Arial Black"/>
                        <w:b/>
                        <w:sz w:val="32"/>
                        <w:szCs w:val="32"/>
                      </w:rPr>
                      <w:t>SUMMARY</w:t>
                    </w:r>
                  </w:p>
                </w:txbxContent>
              </v:textbox>
            </v:shape>
          </w:pict>
        </mc:Fallback>
      </mc:AlternateContent>
    </w:r>
  </w:p>
  <w:p w14:paraId="3EB04CDD" w14:textId="77777777" w:rsidR="00334487" w:rsidRPr="007C2B5B" w:rsidRDefault="00334487" w:rsidP="00A7137F">
    <w:pPr>
      <w:ind w:left="1980"/>
      <w:rPr>
        <w:rFonts w:ascii="Garamond" w:hAnsi="Garamond"/>
        <w:sz w:val="18"/>
      </w:rPr>
    </w:pPr>
  </w:p>
  <w:p w14:paraId="3CC20D45" w14:textId="77777777" w:rsidR="00334487" w:rsidRDefault="00334487">
    <w:pPr>
      <w:pStyle w:val="Header"/>
    </w:pPr>
  </w:p>
  <w:p w14:paraId="3E6DADA5" w14:textId="77777777" w:rsidR="00334487" w:rsidRDefault="00334487">
    <w:pPr>
      <w:pStyle w:val="Header"/>
      <w:pBdr>
        <w:bottom w:val="single" w:sz="12" w:space="1" w:color="auto"/>
      </w:pBdr>
    </w:pPr>
  </w:p>
  <w:p w14:paraId="1D871D0D" w14:textId="77777777" w:rsidR="00334487" w:rsidRPr="00D72EC7" w:rsidRDefault="0033448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265D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00690"/>
    <w:multiLevelType w:val="hybridMultilevel"/>
    <w:tmpl w:val="6DEED9D6"/>
    <w:lvl w:ilvl="0" w:tplc="19286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E169D"/>
    <w:multiLevelType w:val="hybridMultilevel"/>
    <w:tmpl w:val="54CCA622"/>
    <w:lvl w:ilvl="0" w:tplc="659EC4B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22B5"/>
    <w:multiLevelType w:val="hybridMultilevel"/>
    <w:tmpl w:val="BC78B812"/>
    <w:lvl w:ilvl="0" w:tplc="D376F536">
      <w:start w:val="1"/>
      <w:numFmt w:val="decimal"/>
      <w:lvlText w:val="%1."/>
      <w:lvlJc w:val="left"/>
      <w:pPr>
        <w:ind w:left="6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30" w:hanging="360"/>
      </w:pPr>
    </w:lvl>
    <w:lvl w:ilvl="2" w:tplc="0409001B" w:tentative="1">
      <w:start w:val="1"/>
      <w:numFmt w:val="lowerRoman"/>
      <w:lvlText w:val="%3."/>
      <w:lvlJc w:val="right"/>
      <w:pPr>
        <w:ind w:left="7650" w:hanging="180"/>
      </w:pPr>
    </w:lvl>
    <w:lvl w:ilvl="3" w:tplc="0409000F" w:tentative="1">
      <w:start w:val="1"/>
      <w:numFmt w:val="decimal"/>
      <w:lvlText w:val="%4."/>
      <w:lvlJc w:val="left"/>
      <w:pPr>
        <w:ind w:left="8370" w:hanging="360"/>
      </w:pPr>
    </w:lvl>
    <w:lvl w:ilvl="4" w:tplc="04090019" w:tentative="1">
      <w:start w:val="1"/>
      <w:numFmt w:val="lowerLetter"/>
      <w:lvlText w:val="%5."/>
      <w:lvlJc w:val="left"/>
      <w:pPr>
        <w:ind w:left="9090" w:hanging="360"/>
      </w:pPr>
    </w:lvl>
    <w:lvl w:ilvl="5" w:tplc="0409001B" w:tentative="1">
      <w:start w:val="1"/>
      <w:numFmt w:val="lowerRoman"/>
      <w:lvlText w:val="%6."/>
      <w:lvlJc w:val="right"/>
      <w:pPr>
        <w:ind w:left="9810" w:hanging="180"/>
      </w:pPr>
    </w:lvl>
    <w:lvl w:ilvl="6" w:tplc="0409000F" w:tentative="1">
      <w:start w:val="1"/>
      <w:numFmt w:val="decimal"/>
      <w:lvlText w:val="%7."/>
      <w:lvlJc w:val="left"/>
      <w:pPr>
        <w:ind w:left="10530" w:hanging="360"/>
      </w:pPr>
    </w:lvl>
    <w:lvl w:ilvl="7" w:tplc="04090019" w:tentative="1">
      <w:start w:val="1"/>
      <w:numFmt w:val="lowerLetter"/>
      <w:lvlText w:val="%8."/>
      <w:lvlJc w:val="left"/>
      <w:pPr>
        <w:ind w:left="11250" w:hanging="360"/>
      </w:pPr>
    </w:lvl>
    <w:lvl w:ilvl="8" w:tplc="0409001B" w:tentative="1">
      <w:start w:val="1"/>
      <w:numFmt w:val="lowerRoman"/>
      <w:lvlText w:val="%9."/>
      <w:lvlJc w:val="right"/>
      <w:pPr>
        <w:ind w:left="11970" w:hanging="180"/>
      </w:pPr>
    </w:lvl>
  </w:abstractNum>
  <w:abstractNum w:abstractNumId="4" w15:restartNumberingAfterBreak="0">
    <w:nsid w:val="419C4324"/>
    <w:multiLevelType w:val="hybridMultilevel"/>
    <w:tmpl w:val="0ACA3646"/>
    <w:lvl w:ilvl="0" w:tplc="659EC4B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2361360">
    <w:abstractNumId w:val="0"/>
  </w:num>
  <w:num w:numId="2" w16cid:durableId="1010597463">
    <w:abstractNumId w:val="1"/>
  </w:num>
  <w:num w:numId="3" w16cid:durableId="766198069">
    <w:abstractNumId w:val="2"/>
  </w:num>
  <w:num w:numId="4" w16cid:durableId="1737580746">
    <w:abstractNumId w:val="4"/>
  </w:num>
  <w:num w:numId="5" w16cid:durableId="180552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DC"/>
    <w:rsid w:val="000062CC"/>
    <w:rsid w:val="00015413"/>
    <w:rsid w:val="0002630E"/>
    <w:rsid w:val="000263D8"/>
    <w:rsid w:val="00027927"/>
    <w:rsid w:val="00033616"/>
    <w:rsid w:val="000408E7"/>
    <w:rsid w:val="0004435C"/>
    <w:rsid w:val="00044539"/>
    <w:rsid w:val="00047079"/>
    <w:rsid w:val="000514BA"/>
    <w:rsid w:val="0005410D"/>
    <w:rsid w:val="00077550"/>
    <w:rsid w:val="000C3F23"/>
    <w:rsid w:val="000E75F9"/>
    <w:rsid w:val="000F6771"/>
    <w:rsid w:val="00120AAA"/>
    <w:rsid w:val="001349FC"/>
    <w:rsid w:val="00140B42"/>
    <w:rsid w:val="00144B4E"/>
    <w:rsid w:val="001536CF"/>
    <w:rsid w:val="00163E9A"/>
    <w:rsid w:val="00172E7F"/>
    <w:rsid w:val="00190D28"/>
    <w:rsid w:val="00197EDF"/>
    <w:rsid w:val="001A4CA4"/>
    <w:rsid w:val="001A6574"/>
    <w:rsid w:val="001C3D20"/>
    <w:rsid w:val="001D0299"/>
    <w:rsid w:val="001D3A8A"/>
    <w:rsid w:val="001E0FDD"/>
    <w:rsid w:val="001F085F"/>
    <w:rsid w:val="001F27AB"/>
    <w:rsid w:val="001F5393"/>
    <w:rsid w:val="00206426"/>
    <w:rsid w:val="0024780A"/>
    <w:rsid w:val="0026216A"/>
    <w:rsid w:val="00267B9D"/>
    <w:rsid w:val="0027330D"/>
    <w:rsid w:val="0027451B"/>
    <w:rsid w:val="002F554B"/>
    <w:rsid w:val="00304946"/>
    <w:rsid w:val="00311C2F"/>
    <w:rsid w:val="003147A5"/>
    <w:rsid w:val="00315454"/>
    <w:rsid w:val="0032343A"/>
    <w:rsid w:val="003234DF"/>
    <w:rsid w:val="003334F7"/>
    <w:rsid w:val="00334487"/>
    <w:rsid w:val="00347B2A"/>
    <w:rsid w:val="00353704"/>
    <w:rsid w:val="00363781"/>
    <w:rsid w:val="00370404"/>
    <w:rsid w:val="00373074"/>
    <w:rsid w:val="00374FFB"/>
    <w:rsid w:val="00395D49"/>
    <w:rsid w:val="003B3813"/>
    <w:rsid w:val="003B6471"/>
    <w:rsid w:val="003C4FB4"/>
    <w:rsid w:val="00403D96"/>
    <w:rsid w:val="004067DA"/>
    <w:rsid w:val="00406D72"/>
    <w:rsid w:val="00424B96"/>
    <w:rsid w:val="00434BF4"/>
    <w:rsid w:val="00466BCC"/>
    <w:rsid w:val="00472874"/>
    <w:rsid w:val="004A02A0"/>
    <w:rsid w:val="004A1221"/>
    <w:rsid w:val="004C0DA4"/>
    <w:rsid w:val="004C4CB4"/>
    <w:rsid w:val="004D3B44"/>
    <w:rsid w:val="004E2F6A"/>
    <w:rsid w:val="004E7237"/>
    <w:rsid w:val="00532F92"/>
    <w:rsid w:val="00541C1B"/>
    <w:rsid w:val="00550796"/>
    <w:rsid w:val="0056453C"/>
    <w:rsid w:val="00591A67"/>
    <w:rsid w:val="005A0562"/>
    <w:rsid w:val="005B4E34"/>
    <w:rsid w:val="005C2CC7"/>
    <w:rsid w:val="005C652D"/>
    <w:rsid w:val="005D3F8D"/>
    <w:rsid w:val="005D595B"/>
    <w:rsid w:val="005E0272"/>
    <w:rsid w:val="005E4BD9"/>
    <w:rsid w:val="005E5953"/>
    <w:rsid w:val="005F7623"/>
    <w:rsid w:val="006124F5"/>
    <w:rsid w:val="006366AA"/>
    <w:rsid w:val="00636C77"/>
    <w:rsid w:val="00637576"/>
    <w:rsid w:val="00640202"/>
    <w:rsid w:val="0064350C"/>
    <w:rsid w:val="006442DC"/>
    <w:rsid w:val="006562CB"/>
    <w:rsid w:val="006817F0"/>
    <w:rsid w:val="0068614D"/>
    <w:rsid w:val="006862EB"/>
    <w:rsid w:val="00694E2E"/>
    <w:rsid w:val="0069793E"/>
    <w:rsid w:val="006A5D8C"/>
    <w:rsid w:val="006C6430"/>
    <w:rsid w:val="006C73B7"/>
    <w:rsid w:val="006D741D"/>
    <w:rsid w:val="007250CC"/>
    <w:rsid w:val="00754DAC"/>
    <w:rsid w:val="007743B7"/>
    <w:rsid w:val="007833A5"/>
    <w:rsid w:val="007A0CD1"/>
    <w:rsid w:val="007B02EC"/>
    <w:rsid w:val="007B13EE"/>
    <w:rsid w:val="007C2B5B"/>
    <w:rsid w:val="007C2FCA"/>
    <w:rsid w:val="00834549"/>
    <w:rsid w:val="00847E44"/>
    <w:rsid w:val="008554A6"/>
    <w:rsid w:val="00861E02"/>
    <w:rsid w:val="00890750"/>
    <w:rsid w:val="008A0BA0"/>
    <w:rsid w:val="008A0BC4"/>
    <w:rsid w:val="008A150F"/>
    <w:rsid w:val="008B3C6C"/>
    <w:rsid w:val="008B3FB5"/>
    <w:rsid w:val="008B53A7"/>
    <w:rsid w:val="008C07E6"/>
    <w:rsid w:val="008C53F3"/>
    <w:rsid w:val="008E2B49"/>
    <w:rsid w:val="00902646"/>
    <w:rsid w:val="00903C29"/>
    <w:rsid w:val="00925156"/>
    <w:rsid w:val="00935664"/>
    <w:rsid w:val="00952CF5"/>
    <w:rsid w:val="009730C7"/>
    <w:rsid w:val="0099464E"/>
    <w:rsid w:val="009B70C6"/>
    <w:rsid w:val="009D69C9"/>
    <w:rsid w:val="009F0F76"/>
    <w:rsid w:val="009F1ECF"/>
    <w:rsid w:val="00A25AE2"/>
    <w:rsid w:val="00A369AD"/>
    <w:rsid w:val="00A5558D"/>
    <w:rsid w:val="00A61380"/>
    <w:rsid w:val="00A7137F"/>
    <w:rsid w:val="00A77757"/>
    <w:rsid w:val="00A77CFD"/>
    <w:rsid w:val="00AB00D1"/>
    <w:rsid w:val="00AC718C"/>
    <w:rsid w:val="00AD45A6"/>
    <w:rsid w:val="00AE154B"/>
    <w:rsid w:val="00AF719B"/>
    <w:rsid w:val="00AF7831"/>
    <w:rsid w:val="00B075EA"/>
    <w:rsid w:val="00B07CB6"/>
    <w:rsid w:val="00B26B2E"/>
    <w:rsid w:val="00B4788C"/>
    <w:rsid w:val="00B71E62"/>
    <w:rsid w:val="00B74010"/>
    <w:rsid w:val="00B74FB1"/>
    <w:rsid w:val="00B7627C"/>
    <w:rsid w:val="00B7694A"/>
    <w:rsid w:val="00B82DA5"/>
    <w:rsid w:val="00B9562D"/>
    <w:rsid w:val="00B95CC1"/>
    <w:rsid w:val="00BA6F0A"/>
    <w:rsid w:val="00BC38ED"/>
    <w:rsid w:val="00BE621F"/>
    <w:rsid w:val="00BF2EB1"/>
    <w:rsid w:val="00BF5E4C"/>
    <w:rsid w:val="00C0452A"/>
    <w:rsid w:val="00C240B9"/>
    <w:rsid w:val="00C60767"/>
    <w:rsid w:val="00C61E7E"/>
    <w:rsid w:val="00C7436C"/>
    <w:rsid w:val="00C83640"/>
    <w:rsid w:val="00C84529"/>
    <w:rsid w:val="00C877D1"/>
    <w:rsid w:val="00CA059D"/>
    <w:rsid w:val="00CA2A13"/>
    <w:rsid w:val="00CB6E2C"/>
    <w:rsid w:val="00CB7ACC"/>
    <w:rsid w:val="00CD76B9"/>
    <w:rsid w:val="00CE3AC1"/>
    <w:rsid w:val="00CE63A4"/>
    <w:rsid w:val="00CF76FE"/>
    <w:rsid w:val="00D112F0"/>
    <w:rsid w:val="00D12EDC"/>
    <w:rsid w:val="00D1798A"/>
    <w:rsid w:val="00D2364D"/>
    <w:rsid w:val="00D271C0"/>
    <w:rsid w:val="00D32585"/>
    <w:rsid w:val="00D42D0B"/>
    <w:rsid w:val="00D43A3C"/>
    <w:rsid w:val="00D72EC7"/>
    <w:rsid w:val="00D77B3D"/>
    <w:rsid w:val="00D90134"/>
    <w:rsid w:val="00D9200E"/>
    <w:rsid w:val="00DB2EE3"/>
    <w:rsid w:val="00DC54DF"/>
    <w:rsid w:val="00DC5F93"/>
    <w:rsid w:val="00DF1931"/>
    <w:rsid w:val="00DF2080"/>
    <w:rsid w:val="00E14C28"/>
    <w:rsid w:val="00E22B81"/>
    <w:rsid w:val="00E42796"/>
    <w:rsid w:val="00E439BF"/>
    <w:rsid w:val="00E50A39"/>
    <w:rsid w:val="00E50C6A"/>
    <w:rsid w:val="00E53376"/>
    <w:rsid w:val="00E56E5B"/>
    <w:rsid w:val="00E5701D"/>
    <w:rsid w:val="00E73BC7"/>
    <w:rsid w:val="00E83955"/>
    <w:rsid w:val="00EA0D44"/>
    <w:rsid w:val="00EC5648"/>
    <w:rsid w:val="00EC5BFF"/>
    <w:rsid w:val="00EE6145"/>
    <w:rsid w:val="00F03091"/>
    <w:rsid w:val="00F347EC"/>
    <w:rsid w:val="00F3628F"/>
    <w:rsid w:val="00F37430"/>
    <w:rsid w:val="00F67097"/>
    <w:rsid w:val="00F72B2F"/>
    <w:rsid w:val="00F918E3"/>
    <w:rsid w:val="00FB0806"/>
    <w:rsid w:val="00FB18E3"/>
    <w:rsid w:val="00FB5E68"/>
    <w:rsid w:val="00FD2D77"/>
    <w:rsid w:val="00FD7908"/>
    <w:rsid w:val="00FE0D22"/>
    <w:rsid w:val="00FE5891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4A1008"/>
  <w15:docId w15:val="{44BEFDC2-8902-5A45-9884-2A677136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81"/>
    <w:rPr>
      <w:sz w:val="24"/>
      <w:szCs w:val="24"/>
    </w:rPr>
  </w:style>
  <w:style w:type="paragraph" w:styleId="Heading1">
    <w:name w:val="heading 1"/>
    <w:basedOn w:val="Normal"/>
    <w:next w:val="Normal"/>
    <w:qFormat/>
    <w:rsid w:val="00363781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363781"/>
    <w:pPr>
      <w:keepNext/>
      <w:jc w:val="center"/>
      <w:outlineLvl w:val="1"/>
    </w:pPr>
    <w:rPr>
      <w:b/>
      <w:bCs/>
      <w:sz w:val="30"/>
    </w:rPr>
  </w:style>
  <w:style w:type="paragraph" w:styleId="Heading3">
    <w:name w:val="heading 3"/>
    <w:basedOn w:val="Normal"/>
    <w:next w:val="Normal"/>
    <w:qFormat/>
    <w:rsid w:val="00363781"/>
    <w:pPr>
      <w:keepNext/>
      <w:tabs>
        <w:tab w:val="left" w:leader="underscore" w:pos="5040"/>
        <w:tab w:val="left" w:pos="5400"/>
        <w:tab w:val="left" w:pos="7920"/>
        <w:tab w:val="left" w:leader="underscore" w:pos="10440"/>
      </w:tabs>
      <w:outlineLvl w:val="2"/>
    </w:pPr>
    <w:rPr>
      <w:rFonts w:ascii="Arial" w:hAnsi="Arial" w:cs="Arial"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7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9F0F76"/>
    <w:pPr>
      <w:numPr>
        <w:numId w:val="1"/>
      </w:numPr>
    </w:pPr>
    <w:rPr>
      <w:sz w:val="20"/>
      <w:szCs w:val="20"/>
      <w:lang w:eastAsia="zh-CN"/>
    </w:rPr>
  </w:style>
  <w:style w:type="paragraph" w:styleId="NoSpacing">
    <w:name w:val="No Spacing"/>
    <w:qFormat/>
    <w:rsid w:val="005F7623"/>
    <w:pPr>
      <w:suppressAutoHyphens/>
    </w:pPr>
    <w:rPr>
      <w:rFonts w:ascii="Calibri" w:eastAsia="Calibri" w:hAnsi="Calibri" w:cs="Calibri"/>
      <w:kern w:val="1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A713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37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3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3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bernardo:Dropbox:Public:NEURO%20LU6:PGH%20FORMS:Templates:Discharge%20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007782-444D-AF4D-BF2C-0BD300C6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Macintosh%20HD:Users:nicolebernardo:Dropbox:Public:NEURO%20LU6:PGH%20FORMS:Templates:Discharge%20Summary.dotx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PHILIPPINE GENERAL HOSPITAL</vt:lpstr>
    </vt:vector>
  </TitlesOfParts>
  <Company>Senate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PHILIPPINE GENERAL HOSPITAL</dc:title>
  <dc:creator>Nicole Bernardo</dc:creator>
  <cp:lastModifiedBy>Anton Elepano</cp:lastModifiedBy>
  <cp:revision>3</cp:revision>
  <cp:lastPrinted>2009-09-23T03:44:00Z</cp:lastPrinted>
  <dcterms:created xsi:type="dcterms:W3CDTF">2024-04-06T14:10:00Z</dcterms:created>
  <dcterms:modified xsi:type="dcterms:W3CDTF">2024-04-06T14:11:00Z</dcterms:modified>
</cp:coreProperties>
</file>